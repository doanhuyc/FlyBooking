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BCA" w:rsidRDefault="00632BCA">
      <w:pPr>
        <w:rPr>
          <w:lang w:val="en-US"/>
        </w:rPr>
      </w:pPr>
      <w:r>
        <w:rPr>
          <w:lang w:val="en-US"/>
        </w:rPr>
        <w:t>Nom : DOAN HUY CUONG</w:t>
      </w:r>
    </w:p>
    <w:p w:rsidR="00632BCA" w:rsidRDefault="00632BCA">
      <w:pPr>
        <w:rPr>
          <w:lang w:val="en-US"/>
        </w:rPr>
      </w:pPr>
      <w:r>
        <w:rPr>
          <w:lang w:val="en-US"/>
        </w:rPr>
        <w:t>Code : DOAC08059001</w:t>
      </w:r>
    </w:p>
    <w:p w:rsidR="00632BCA" w:rsidRDefault="00632BCA">
      <w:pPr>
        <w:rPr>
          <w:lang w:val="en-US"/>
        </w:rPr>
      </w:pPr>
    </w:p>
    <w:p w:rsidR="00632BCA" w:rsidRDefault="00632B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632BCA" w:rsidRDefault="00632BCA">
      <w:pPr>
        <w:rPr>
          <w:sz w:val="32"/>
          <w:szCs w:val="32"/>
          <w:lang w:val="en-US"/>
        </w:rPr>
      </w:pPr>
    </w:p>
    <w:p w:rsidR="00632BCA" w:rsidRDefault="00632BCA">
      <w:pPr>
        <w:rPr>
          <w:sz w:val="32"/>
          <w:szCs w:val="32"/>
          <w:lang w:val="en-US"/>
        </w:rPr>
      </w:pPr>
    </w:p>
    <w:p w:rsidR="00632BCA" w:rsidRDefault="00632BCA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>RAPPORT DU DEVOIR 3</w:t>
      </w:r>
    </w:p>
    <w:p w:rsidR="00632BCA" w:rsidRDefault="00632BCA">
      <w:pPr>
        <w:rPr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sz w:val="32"/>
          <w:szCs w:val="32"/>
          <w:lang w:val="en-US"/>
        </w:rPr>
        <w:t xml:space="preserve">               Reservation du Vol</w:t>
      </w:r>
    </w:p>
    <w:p w:rsidR="00632BCA" w:rsidRDefault="00632BCA">
      <w:pPr>
        <w:rPr>
          <w:lang w:val="en-US"/>
        </w:rPr>
      </w:pPr>
    </w:p>
    <w:p w:rsidR="00632BCA" w:rsidRDefault="00632BCA">
      <w:pPr>
        <w:rPr>
          <w:sz w:val="32"/>
          <w:szCs w:val="32"/>
          <w:lang w:val="en-US"/>
        </w:rPr>
      </w:pPr>
    </w:p>
    <w:p w:rsidR="00632BCA" w:rsidRDefault="00632BC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I) Description et utilisation de vos fonctions :</w:t>
      </w:r>
    </w:p>
    <w:p w:rsidR="00632BCA" w:rsidRDefault="00632BC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>
        <w:rPr>
          <w:sz w:val="24"/>
          <w:szCs w:val="24"/>
        </w:rPr>
        <w:t xml:space="preserve">Mon programme contient 5 classes :  Vol.java </w:t>
      </w:r>
    </w:p>
    <w:p w:rsidR="00632BCA" w:rsidRDefault="00632B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Seige.java</w:t>
      </w:r>
    </w:p>
    <w:p w:rsidR="00632BCA" w:rsidRDefault="00632B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Passager.java</w:t>
      </w:r>
    </w:p>
    <w:p w:rsidR="00632BCA" w:rsidRDefault="00632B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Main.java</w:t>
      </w:r>
    </w:p>
    <w:p w:rsidR="00632BCA" w:rsidRDefault="00632BCA">
      <w:pPr>
        <w:rPr>
          <w:sz w:val="24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Date.java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</w:p>
    <w:p w:rsidR="00632BCA" w:rsidRDefault="00632B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Les 3 class Vol , Passager , Seige contiennent quelques methodes pour creer une Vol , Passager ou une Seige</w:t>
      </w:r>
    </w:p>
    <w:p w:rsidR="00632BCA" w:rsidRDefault="00632B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 classe Date c’est pour creer une Date</w:t>
      </w:r>
    </w:p>
    <w:p w:rsidR="00632BCA" w:rsidRDefault="00632BCA">
      <w:pPr>
        <w:rPr>
          <w:sz w:val="24"/>
          <w:szCs w:val="24"/>
        </w:rPr>
      </w:pPr>
      <w:r>
        <w:rPr>
          <w:sz w:val="24"/>
          <w:szCs w:val="24"/>
        </w:rPr>
        <w:t xml:space="preserve">La class Main contient les methode principaux comme : creer une vol , liste vol .v..v.v  </w:t>
      </w:r>
    </w:p>
    <w:p w:rsidR="00632BCA" w:rsidRDefault="00632BCA">
      <w:pPr>
        <w:rPr>
          <w:sz w:val="24"/>
          <w:szCs w:val="24"/>
        </w:rPr>
      </w:pPr>
    </w:p>
    <w:p w:rsidR="00632BCA" w:rsidRDefault="00632BCA">
      <w:pPr>
        <w:rPr>
          <w:sz w:val="24"/>
          <w:szCs w:val="24"/>
        </w:rPr>
      </w:pPr>
      <w:r>
        <w:rPr>
          <w:sz w:val="24"/>
          <w:szCs w:val="24"/>
        </w:rPr>
        <w:t>Il faut d’abord choisir le date le month et l’annee avant d’appuyer sur une button sinon le programme ne marche pas</w:t>
      </w:r>
    </w:p>
    <w:p w:rsidR="00632BCA" w:rsidRDefault="00632BCA">
      <w:pPr>
        <w:rPr>
          <w:b/>
          <w:bCs/>
          <w:sz w:val="24"/>
          <w:szCs w:val="24"/>
        </w:rPr>
      </w:pPr>
    </w:p>
    <w:p w:rsidR="00632BCA" w:rsidRDefault="00632BC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II) Algorithme(s) + justifications:</w:t>
      </w:r>
    </w:p>
    <w:p w:rsidR="00632BCA" w:rsidRDefault="00632B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Les Algorithmes importants sont:</w:t>
      </w:r>
    </w:p>
    <w:p w:rsidR="00632BCA" w:rsidRDefault="00632B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J’ai choisi de creer une TreeMap ( Vol , TreeSet&lt;Passager&gt;) pour implanter les methodes dans le devoirs . Car une Vol doit contient une list de Passagers donc le Key c’est Vol et la valeur c’est une Set de Passagers</w:t>
      </w:r>
    </w:p>
    <w:p w:rsidR="00632BCA" w:rsidRDefault="00632BC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III) Améliorations possible :</w:t>
      </w:r>
    </w:p>
    <w:p w:rsidR="00632BCA" w:rsidRDefault="00632BC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 xml:space="preserve"> Mon programme peut </w:t>
      </w:r>
      <w:r>
        <w:rPr>
          <w:sz w:val="24"/>
          <w:szCs w:val="24"/>
        </w:rPr>
        <w:t>:</w:t>
      </w:r>
    </w:p>
    <w:p w:rsidR="00632BCA" w:rsidRDefault="00632BCA">
      <w:pPr>
        <w:rPr>
          <w:sz w:val="24"/>
          <w:szCs w:val="24"/>
        </w:rPr>
      </w:pPr>
    </w:p>
    <w:p w:rsidR="00632BCA" w:rsidRDefault="00632B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-Creer une Vol avec la ville Departure , Destination et la Date en verifiant si le vol deja existe ou non</w:t>
      </w:r>
    </w:p>
    <w:p w:rsidR="00632BCA" w:rsidRDefault="00632BCA">
      <w:pPr>
        <w:rPr>
          <w:sz w:val="24"/>
          <w:szCs w:val="24"/>
        </w:rPr>
      </w:pPr>
      <w:r>
        <w:rPr>
          <w:sz w:val="24"/>
          <w:szCs w:val="24"/>
        </w:rPr>
        <w:tab/>
        <w:t>-Afficher une Liste de Vol deja cree’</w:t>
      </w:r>
    </w:p>
    <w:p w:rsidR="00632BCA" w:rsidRDefault="00632BCA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Inscire une Passager dans une Vol en verifiant si ce Passager est deja dans le Vol ou non</w:t>
      </w:r>
    </w:p>
    <w:p w:rsidR="00632BCA" w:rsidRDefault="00632BCA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Afficher une liste de Passager dans un vol</w:t>
      </w:r>
    </w:p>
    <w:p w:rsidR="00632BCA" w:rsidRDefault="00632BC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IV) Discussion :</w:t>
      </w:r>
    </w:p>
    <w:p w:rsidR="00632BCA" w:rsidRDefault="00632BCA">
      <w:pPr>
        <w:ind w:left="360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1.   Faciles:</w:t>
      </w:r>
    </w:p>
    <w:p w:rsidR="00632BCA" w:rsidRDefault="00632BCA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On peut facilement implanter les Methodes si on bien choisi la framwork</w:t>
      </w:r>
    </w:p>
    <w:p w:rsidR="00632BCA" w:rsidRDefault="00632BCA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32BCA" w:rsidRDefault="00632BCA">
      <w:pPr>
        <w:ind w:left="425" w:hanging="425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2.    </w:t>
      </w:r>
      <w:r>
        <w:rPr>
          <w:b/>
          <w:bCs/>
          <w:sz w:val="24"/>
          <w:szCs w:val="24"/>
        </w:rPr>
        <w:t>Difficilles:</w:t>
      </w:r>
    </w:p>
    <w:p w:rsidR="00632BCA" w:rsidRDefault="00632BCA">
      <w:pPr>
        <w:ind w:left="850" w:hanging="282"/>
        <w:rPr>
          <w:sz w:val="24"/>
          <w:szCs w:val="24"/>
        </w:rPr>
      </w:pPr>
      <w:r>
        <w:rPr>
          <w:sz w:val="24"/>
          <w:szCs w:val="24"/>
        </w:rPr>
        <w:t xml:space="preserve">On a besoin du temps pour comprendre et Ecrire les test pour Junit </w:t>
      </w:r>
    </w:p>
    <w:p w:rsidR="00632BCA" w:rsidRDefault="00632BCA">
      <w:pPr>
        <w:rPr>
          <w:sz w:val="24"/>
          <w:szCs w:val="24"/>
          <w:lang w:val="en-US"/>
        </w:rPr>
      </w:pPr>
    </w:p>
    <w:p w:rsidR="00632BCA" w:rsidRDefault="00632BCA">
      <w:pPr>
        <w:rPr>
          <w:sz w:val="24"/>
          <w:szCs w:val="24"/>
          <w:lang w:val="en-US"/>
        </w:rPr>
      </w:pPr>
    </w:p>
    <w:p w:rsidR="00632BCA" w:rsidRDefault="00632BCA"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sectPr w:rsidR="00632BCA" w:rsidSect="00632BCA">
      <w:headerReference w:type="default" r:id="rId6"/>
      <w:footerReference w:type="default" r:id="rId7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BCA" w:rsidRDefault="00632BCA" w:rsidP="00632BCA">
      <w:r>
        <w:separator/>
      </w:r>
    </w:p>
  </w:endnote>
  <w:endnote w:type="continuationSeparator" w:id="0">
    <w:p w:rsidR="00632BCA" w:rsidRDefault="00632BCA" w:rsidP="00632B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BCA" w:rsidRDefault="00632BCA">
    <w:pPr>
      <w:tabs>
        <w:tab w:val="center" w:pos="4320"/>
        <w:tab w:val="right" w:pos="8640"/>
      </w:tabs>
      <w:rPr>
        <w:rFonts w:cstheme="minorBidi"/>
        <w:kern w:val="0"/>
        <w:sz w:val="24"/>
        <w:szCs w:val="24"/>
      </w:rPr>
    </w:pPr>
  </w:p>
  <w:p w:rsidR="00632BCA" w:rsidRDefault="00632BCA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BCA" w:rsidRDefault="00632BCA" w:rsidP="00632BCA">
      <w:r>
        <w:separator/>
      </w:r>
    </w:p>
  </w:footnote>
  <w:footnote w:type="continuationSeparator" w:id="0">
    <w:p w:rsidR="00632BCA" w:rsidRDefault="00632BCA" w:rsidP="00632B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BCA" w:rsidRDefault="00632BCA">
    <w:pPr>
      <w:tabs>
        <w:tab w:val="center" w:pos="4320"/>
        <w:tab w:val="right" w:pos="8640"/>
      </w:tabs>
      <w:rPr>
        <w:rFonts w:cstheme="minorBidi"/>
        <w:kern w:val="0"/>
        <w:sz w:val="24"/>
        <w:szCs w:val="24"/>
      </w:rPr>
    </w:pPr>
  </w:p>
  <w:p w:rsidR="00632BCA" w:rsidRDefault="00632BCA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632BCA"/>
    <w:rsid w:val="00632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